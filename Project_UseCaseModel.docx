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C1BF" w14:textId="00F72AE0" w:rsidR="008C4393" w:rsidRPr="00D047E9" w:rsidRDefault="00201ECA">
      <w:pPr>
        <w:pStyle w:val="Title"/>
        <w:jc w:val="right"/>
        <w:rPr>
          <w:rFonts w:ascii="Times New Roman" w:hAnsi="Times New Roman"/>
        </w:rPr>
      </w:pPr>
      <w:r>
        <w:t>Gym Management System</w:t>
      </w:r>
    </w:p>
    <w:p w14:paraId="7EC4892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4CFD73E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4815970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3150F774" w14:textId="77777777" w:rsidR="008C4393" w:rsidRPr="00D047E9" w:rsidRDefault="008C4393"/>
    <w:p w14:paraId="0A31E7D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379826FB" w14:textId="77777777" w:rsidR="008C4393" w:rsidRPr="00D047E9" w:rsidRDefault="008C4393"/>
    <w:p w14:paraId="631C3908" w14:textId="77777777" w:rsidR="008C4393" w:rsidRPr="00D047E9" w:rsidRDefault="008C4393">
      <w:pPr>
        <w:pStyle w:val="BodyText"/>
      </w:pPr>
    </w:p>
    <w:p w14:paraId="4CC4DD8B" w14:textId="77777777" w:rsidR="008C4393" w:rsidRPr="00D047E9" w:rsidRDefault="008C4393">
      <w:pPr>
        <w:pStyle w:val="BodyText"/>
      </w:pPr>
    </w:p>
    <w:p w14:paraId="3773FE14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7E72446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DA857A4" w14:textId="77777777">
        <w:tc>
          <w:tcPr>
            <w:tcW w:w="2304" w:type="dxa"/>
          </w:tcPr>
          <w:p w14:paraId="7967778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62729B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D36D1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0BE6F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646FDCC" w14:textId="77777777">
        <w:tc>
          <w:tcPr>
            <w:tcW w:w="2304" w:type="dxa"/>
          </w:tcPr>
          <w:p w14:paraId="0E36F41D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D3FC596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428C0F84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123C16E5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4C52048B" w14:textId="77777777">
        <w:tc>
          <w:tcPr>
            <w:tcW w:w="2304" w:type="dxa"/>
          </w:tcPr>
          <w:p w14:paraId="0C83543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542013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03683C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6699A5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EF503B5" w14:textId="77777777">
        <w:tc>
          <w:tcPr>
            <w:tcW w:w="2304" w:type="dxa"/>
          </w:tcPr>
          <w:p w14:paraId="018530B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DAAF61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2AF6B6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EB849D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66B2C17" w14:textId="77777777">
        <w:tc>
          <w:tcPr>
            <w:tcW w:w="2304" w:type="dxa"/>
          </w:tcPr>
          <w:p w14:paraId="489C31B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B2BEFC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F9B7FC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813216" w14:textId="77777777" w:rsidR="008C4393" w:rsidRPr="00D047E9" w:rsidRDefault="008C4393">
            <w:pPr>
              <w:pStyle w:val="Tabletext"/>
            </w:pPr>
          </w:p>
        </w:tc>
      </w:tr>
    </w:tbl>
    <w:p w14:paraId="18874DBE" w14:textId="77777777" w:rsidR="008C4393" w:rsidRPr="00D047E9" w:rsidRDefault="008C4393"/>
    <w:p w14:paraId="19BE2E4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001C20B" w14:textId="77777777" w:rsidR="00D047E9" w:rsidRPr="00E13AC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13AC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E7DE395" w14:textId="77777777" w:rsidR="00D047E9" w:rsidRPr="00E13AC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13AC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E909ED3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13AC4">
        <w:lastRenderedPageBreak/>
        <w:fldChar w:fldCharType="begin"/>
      </w:r>
      <w:r w:rsidR="00E13AC4">
        <w:instrText xml:space="preserve">title  \* Mergeformat </w:instrText>
      </w:r>
      <w:r w:rsidR="00E13AC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13AC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D29DA5F" w14:textId="77777777" w:rsidR="008C4393" w:rsidRPr="00D047E9" w:rsidRDefault="008C4393" w:rsidP="00D047E9">
      <w:pPr>
        <w:pStyle w:val="InfoBlue"/>
      </w:pPr>
    </w:p>
    <w:p w14:paraId="69AB408E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69D883D1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3245C8E9" w14:textId="77777777" w:rsidR="0004741B" w:rsidRPr="00E13AC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E13AC4">
        <w:rPr>
          <w:b/>
          <w:i/>
          <w:color w:val="C0504D"/>
          <w:sz w:val="24"/>
        </w:rPr>
        <w:t>Use case: &lt;use case goal&gt;</w:t>
      </w:r>
    </w:p>
    <w:p w14:paraId="3A396045" w14:textId="77777777" w:rsidR="0004741B" w:rsidRPr="00E13AC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E13AC4">
        <w:rPr>
          <w:b/>
          <w:i/>
          <w:color w:val="C0504D"/>
          <w:sz w:val="24"/>
        </w:rPr>
        <w:t>Level: &lt;one of: summary level, user-goal level, sub-function&gt;</w:t>
      </w:r>
    </w:p>
    <w:p w14:paraId="462F17CC" w14:textId="77777777" w:rsidR="0004741B" w:rsidRPr="00E13AC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E13AC4">
        <w:rPr>
          <w:b/>
          <w:i/>
          <w:color w:val="C0504D"/>
          <w:sz w:val="24"/>
        </w:rPr>
        <w:t>Primary actor: &lt;a role name for the actor who initiates the use case&gt;</w:t>
      </w:r>
    </w:p>
    <w:p w14:paraId="17B0DA0F" w14:textId="77777777" w:rsidR="006C543D" w:rsidRPr="00E13AC4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E13AC4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E13AC4">
        <w:rPr>
          <w:b/>
          <w:i/>
          <w:color w:val="C0504D"/>
          <w:sz w:val="24"/>
        </w:rPr>
        <w:t>scenario from trigger to goal delivery</w:t>
      </w:r>
      <w:r w:rsidRPr="00E13AC4">
        <w:rPr>
          <w:b/>
          <w:i/>
          <w:vanish/>
          <w:color w:val="C0504D"/>
          <w:sz w:val="24"/>
        </w:rPr>
        <w:t>e following format:</w:t>
      </w:r>
      <w:r w:rsidRPr="00E13AC4">
        <w:rPr>
          <w:b/>
          <w:i/>
          <w:vanish/>
          <w:color w:val="C0504D"/>
          <w:sz w:val="24"/>
        </w:rPr>
        <w:cr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vanish/>
          <w:color w:val="C0504D"/>
          <w:sz w:val="24"/>
        </w:rPr>
        <w:pgNum/>
      </w:r>
      <w:r w:rsidRPr="00E13AC4">
        <w:rPr>
          <w:b/>
          <w:i/>
          <w:color w:val="C0504D"/>
          <w:sz w:val="24"/>
        </w:rPr>
        <w:t>&gt;</w:t>
      </w:r>
    </w:p>
    <w:p w14:paraId="76AA28F8" w14:textId="77777777" w:rsidR="00D047E9" w:rsidRPr="00E13AC4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E13AC4">
        <w:rPr>
          <w:b/>
          <w:i/>
          <w:color w:val="C0504D"/>
          <w:sz w:val="24"/>
        </w:rPr>
        <w:t>Extensions: &lt;alternate scenarios of success or failure&gt;</w:t>
      </w:r>
    </w:p>
    <w:p w14:paraId="78F2A2C8" w14:textId="25347638" w:rsidR="008C4393" w:rsidRDefault="00570E86" w:rsidP="00D047E9">
      <w:pPr>
        <w:pStyle w:val="InfoBlue"/>
      </w:pPr>
      <w:r w:rsidRPr="00D047E9">
        <w:t>]</w:t>
      </w:r>
    </w:p>
    <w:p w14:paraId="4FD9D948" w14:textId="77777777" w:rsidR="00201ECA" w:rsidRDefault="00201ECA" w:rsidP="00201ECA">
      <w:pPr>
        <w:pStyle w:val="BodyText"/>
      </w:pPr>
      <w:r>
        <w:t>1.</w:t>
      </w:r>
    </w:p>
    <w:p w14:paraId="68A80794" w14:textId="737173D3" w:rsidR="00201ECA" w:rsidRDefault="00201ECA" w:rsidP="00201ECA">
      <w:pPr>
        <w:pStyle w:val="BodyText"/>
      </w:pPr>
      <w:r>
        <w:t>Use case: Create Membership</w:t>
      </w:r>
    </w:p>
    <w:p w14:paraId="6D38DE4C" w14:textId="77777777" w:rsidR="00201ECA" w:rsidRDefault="00201ECA" w:rsidP="00201ECA">
      <w:pPr>
        <w:pStyle w:val="BodyText"/>
      </w:pPr>
      <w:r>
        <w:t>Level: User goal</w:t>
      </w:r>
    </w:p>
    <w:p w14:paraId="60521347" w14:textId="77777777" w:rsidR="00201ECA" w:rsidRDefault="00201ECA" w:rsidP="00201ECA">
      <w:pPr>
        <w:pStyle w:val="BodyText"/>
      </w:pPr>
      <w:r>
        <w:t>Primary actor: Staff user</w:t>
      </w:r>
    </w:p>
    <w:p w14:paraId="038EF35C" w14:textId="77777777" w:rsidR="00201ECA" w:rsidRDefault="00201ECA" w:rsidP="00201ECA">
      <w:pPr>
        <w:pStyle w:val="BodyText"/>
      </w:pPr>
      <w:r>
        <w:t>Main success scenario: Create new entry in the database’s table referencing Memberships then Logging in the system using the new membership</w:t>
      </w:r>
    </w:p>
    <w:p w14:paraId="5AD50C66" w14:textId="3359D047" w:rsidR="00201ECA" w:rsidRPr="00201ECA" w:rsidRDefault="00D64DE6" w:rsidP="00201ECA">
      <w:pPr>
        <w:pStyle w:val="BodyText"/>
      </w:pPr>
      <w:r>
        <w:t>Extensions: Failure – Creating a new membership that is already created</w:t>
      </w:r>
      <w:bookmarkStart w:id="5" w:name="_GoBack"/>
      <w:bookmarkEnd w:id="5"/>
      <w:r w:rsidR="00201ECA">
        <w:t xml:space="preserve">   </w:t>
      </w:r>
    </w:p>
    <w:p w14:paraId="0F5BDA0E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51C90741" w14:textId="77777777"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DD70" w14:textId="77777777" w:rsidR="00E13AC4" w:rsidRDefault="00E13AC4">
      <w:pPr>
        <w:spacing w:line="240" w:lineRule="auto"/>
      </w:pPr>
      <w:r>
        <w:separator/>
      </w:r>
    </w:p>
  </w:endnote>
  <w:endnote w:type="continuationSeparator" w:id="0">
    <w:p w14:paraId="5523D138" w14:textId="77777777" w:rsidR="00E13AC4" w:rsidRDefault="00E13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ACE66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AFE04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3CD74C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13AC4">
            <w:fldChar w:fldCharType="begin"/>
          </w:r>
          <w:r w:rsidR="00E13AC4">
            <w:instrText xml:space="preserve"> DOCPROPERTY "Company"  \* MERGEFORMAT </w:instrText>
          </w:r>
          <w:r w:rsidR="00E13AC4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E13AC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01EC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1C329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B490374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0F106" w14:textId="77777777" w:rsidR="00E13AC4" w:rsidRDefault="00E13AC4">
      <w:pPr>
        <w:spacing w:line="240" w:lineRule="auto"/>
      </w:pPr>
      <w:r>
        <w:separator/>
      </w:r>
    </w:p>
  </w:footnote>
  <w:footnote w:type="continuationSeparator" w:id="0">
    <w:p w14:paraId="3D953AB6" w14:textId="77777777" w:rsidR="00E13AC4" w:rsidRDefault="00E13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FCF84" w14:textId="77777777" w:rsidR="008C4393" w:rsidRDefault="008C4393">
    <w:pPr>
      <w:rPr>
        <w:sz w:val="24"/>
      </w:rPr>
    </w:pPr>
  </w:p>
  <w:p w14:paraId="6F98F2B0" w14:textId="77777777" w:rsidR="008C4393" w:rsidRDefault="008C4393">
    <w:pPr>
      <w:pBdr>
        <w:top w:val="single" w:sz="6" w:space="1" w:color="auto"/>
      </w:pBdr>
      <w:rPr>
        <w:sz w:val="24"/>
      </w:rPr>
    </w:pPr>
  </w:p>
  <w:p w14:paraId="59A32DF7" w14:textId="77777777" w:rsidR="008C4393" w:rsidRDefault="00E13AC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64274973" w14:textId="77777777" w:rsidR="0004741B" w:rsidRDefault="00E13AC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5239B01F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A266BF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2A480360" w14:textId="77777777">
      <w:tc>
        <w:tcPr>
          <w:tcW w:w="6379" w:type="dxa"/>
        </w:tcPr>
        <w:p w14:paraId="7CE09AE0" w14:textId="77777777" w:rsidR="008C4393" w:rsidRDefault="00E13AC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FA28EA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7BBB1956" w14:textId="77777777">
      <w:tc>
        <w:tcPr>
          <w:tcW w:w="6379" w:type="dxa"/>
        </w:tcPr>
        <w:p w14:paraId="27B637C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4863565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39E37B8A" w14:textId="77777777">
      <w:tc>
        <w:tcPr>
          <w:tcW w:w="9558" w:type="dxa"/>
          <w:gridSpan w:val="2"/>
        </w:tcPr>
        <w:p w14:paraId="53C7FA8B" w14:textId="77777777" w:rsidR="008C4393" w:rsidRDefault="00570E86">
          <w:r>
            <w:t>&lt;document identifier&gt;</w:t>
          </w:r>
        </w:p>
      </w:tc>
    </w:tr>
  </w:tbl>
  <w:p w14:paraId="67073D30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01ECA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64DE6"/>
    <w:rsid w:val="00D720D3"/>
    <w:rsid w:val="00E13AC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5E4D8"/>
  <w15:docId w15:val="{6825F18D-1384-4165-ACDB-7F2CEA22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Dragos Tothazan</cp:lastModifiedBy>
  <cp:revision>5</cp:revision>
  <dcterms:created xsi:type="dcterms:W3CDTF">2010-02-24T09:14:00Z</dcterms:created>
  <dcterms:modified xsi:type="dcterms:W3CDTF">2019-04-04T21:48:00Z</dcterms:modified>
</cp:coreProperties>
</file>